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jc w:val="center"/>
      </w:pPr>
      <w:r>
        <w:t>Personal assistant for senior citizen</w:t>
      </w:r>
    </w:p>
    <w:p/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t>STUDENT NAME: Mani Maran T</w:t>
      </w: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t>ROLL NO: 953019104021</w:t>
      </w:r>
      <w:bookmarkStart w:id="0" w:name="_GoBack"/>
      <w:bookmarkEnd w:id="0"/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t>TEAM ID: PNT2022TMID50622</w:t>
      </w: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t xml:space="preserve">URL: </w:t>
      </w:r>
      <w:r>
        <w:rPr>
          <w:rStyle w:val="17"/>
          <w:sz w:val="32"/>
          <w:szCs w:val="32"/>
        </w:rPr>
        <w:fldChar w:fldCharType="begin"/>
      </w:r>
      <w:r>
        <w:instrText>HYPERLINK "https://wokwi.com/projects/346955353379832402"</w:instrText>
      </w:r>
      <w:r>
        <w:rPr>
          <w:rStyle w:val="17"/>
          <w:sz w:val="32"/>
          <w:szCs w:val="32"/>
        </w:rPr>
        <w:fldChar w:fldCharType="separate"/>
      </w:r>
      <w:r>
        <w:rPr>
          <w:rStyle w:val="17"/>
          <w:sz w:val="32"/>
          <w:szCs w:val="32"/>
        </w:rPr>
        <w:t>https://wokwi.com/projects/346955353379832402</w:t>
      </w:r>
      <w:r>
        <w:rPr>
          <w:rStyle w:val="17"/>
          <w:sz w:val="32"/>
          <w:szCs w:val="32"/>
        </w:rPr>
        <w:fldChar w:fldCharType="end"/>
      </w: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114300" distR="114300" simplePos="0" relativeHeight="20" behindDoc="0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277578</wp:posOffset>
            </wp:positionV>
            <wp:extent cx="5731510" cy="5731510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b="61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23890" cy="321818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3890" cy="32181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5731510" cy="291973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9197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533901" cy="871662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rcRect t="388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3901" cy="8716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0" distB="0" distL="0" distR="0">
            <wp:extent cx="5723890" cy="363410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3890" cy="36341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jc w:val="center"/>
      </w:pPr>
      <w:r>
        <w:drawing>
          <wp:inline distT="0" distB="0" distL="0" distR="0">
            <wp:extent cx="5731289" cy="3702289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rcRect t="54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89" cy="370228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709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SG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customStyle="1" w:styleId="16">
    <w:name w:val="No Spacing"/>
    <w:pPr>
      <w:spacing w:after="0" w:line="240" w:lineRule="auto"/>
    </w:pPr>
    <w:rPr>
      <w:rFonts w:ascii="Calibri" w:eastAsia="Calibri" w:cs="Arial" w:hAnsi="Calibri"/>
      <w:sz w:val="22"/>
      <w:szCs w:val="22"/>
      <w:lang w:val="en-SG" w:eastAsia="en-US" w:bidi="ar-SA"/>
    </w:rPr>
  </w:style>
  <w:style w:type="character" w:styleId="17">
    <w:name w:val="Hyperlink"/>
    <w:basedOn w:val="10"/>
    <w:rPr>
      <w:color w:val="0563C1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  <w:style w:type="paragraph" w:styleId="19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20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character" w:styleId="21">
    <w:name w:val="FollowedHyperlink"/>
    <w:basedOn w:val="10"/>
    <w:rPr>
      <w:color w:val="954F7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emf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emf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</TotalTime>
  <Application>Yozo_Office</Application>
  <Pages>4</Pages>
  <Words>18</Words>
  <Characters>146</Characters>
  <Lines>25</Lines>
  <Paragraphs>5</Paragraphs>
  <CharactersWithSpaces>159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jeya krishnan</dc:creator>
  <cp:lastModifiedBy>vivo user</cp:lastModifiedBy>
  <cp:revision>1</cp:revision>
  <cp:lastPrinted>2022-10-30T16:55:00Z</cp:lastPrinted>
  <dcterms:created xsi:type="dcterms:W3CDTF">2022-10-30T16:41:00Z</dcterms:created>
  <dcterms:modified xsi:type="dcterms:W3CDTF">2022-10-31T00:45:50Z</dcterms:modified>
</cp:coreProperties>
</file>